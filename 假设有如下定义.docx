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假设有如下定义，请找出</w:t>
      </w:r>
      <w:r>
        <w:rPr>
          <w:rFonts w:hint="eastAsia"/>
          <w:lang w:val="en-US" w:eastAsia="zh-CN"/>
        </w:rPr>
        <w:t>并更正以下程序片段中的错误：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*zPtr;</w:t>
      </w:r>
    </w:p>
    <w:p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*aPtr= NULL;</w:t>
      </w:r>
    </w:p>
    <w:p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*sPtr= NULL;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number, i;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z[5]={ 1,2, 3, 4, 5 };</w:t>
      </w:r>
    </w:p>
    <w:p>
      <w:pPr>
        <w:rPr>
          <w:rFonts w:hint="eastAsia"/>
        </w:rPr>
      </w:pPr>
      <w:r>
        <w:rPr>
          <w:rFonts w:hint="eastAsia"/>
        </w:rPr>
        <w:t>sPtr= Z;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++zPtr;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错，zPtr没有赋初值；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b) zPtr= Z;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 = zPtr;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错，zPte指向int变量，类型不一致。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zPtr= Z;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number=*zPr[2];/*将数组z中数据3赋给number*/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 错，不能加*，应改为zPtr[2];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zPtr= z;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for(i=0;i&lt;= 5;i++)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printf("%d\t", *( zPtr+i));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错，i不可以等于5，应改为i&lt;5;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e) sPtr=z;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number= *sPtr;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/*通过sPtr赋值给number*/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错,没有进行位置转换，应改为number=*(int*)sPtr;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f) ++z;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错，Z是地址常量不可进行自增。</w:t>
      </w: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1807845"/>
            <wp:effectExtent l="0" t="0" r="12065" b="8255"/>
            <wp:docPr id="1" name="图片 1" descr="QQ图片2018112316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1231654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x=*p1;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合法，X=0.0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x=p1+1;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color w:val="FF0000"/>
          <w:lang w:val="en-US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非法，p1指针，x是double变量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x= *(p2+1);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lang w:val="en-US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合法，x=7.8；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p2= p1[4];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color w:val="FF0000"/>
          <w:lang w:val="en-US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非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法，p2是指针，不可对应数；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p2++;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合法，ar[4];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f)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p2= p3-p1;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非法，p2指针，p3-p1=2</w:t>
      </w: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97CC63"/>
    <w:multiLevelType w:val="singleLevel"/>
    <w:tmpl w:val="E397CC63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D013A1A"/>
    <w:multiLevelType w:val="singleLevel"/>
    <w:tmpl w:val="ED013A1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45F8F"/>
    <w:rsid w:val="13F45F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m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2018-11-23T08:26:00Z</dcterms:created>
  <dc:creator>zmj</dc:creator>
  <cp:lastModifiedBy>zmj</cp:lastModifiedBy>
  <dcterms:modified xsi:type="dcterms:W3CDTF">2018-11-23T09:31:40Z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